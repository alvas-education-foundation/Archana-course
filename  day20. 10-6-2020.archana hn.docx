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5"/>
        <w:gridCol w:w="1347"/>
        <w:gridCol w:w="3634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Learn kicad, printed circuit board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1.silk screen and copper pour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2.mounting holes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4878802" cy="457835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78802" cy="45783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5130025" cy="7722748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30025" cy="77227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0" distT="0" distB="0" distR="0">
                  <wp:extent cx="5480376" cy="338901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80376" cy="33890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939"/>
        <w:gridCol w:w="2339"/>
        <w:gridCol w:w="3043"/>
      </w:tblGrid>
      <w:tr>
        <w:trPr>
          <w:trHeight w:val="0" w:hRule="auto"/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10-6-2020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Beginner PHP and mysql tutorial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1.MYSQL joins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2.PHP errors and security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3.Building a template page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906187" cy="3572875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06187" cy="3572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863066" cy="4256890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63066" cy="42568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58247" cy="5924877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58247" cy="59248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106</Words>
  <Pages>5</Pages>
  <Characters>561</Characters>
  <Application>WPS Office</Application>
  <Paragraphs>128</Paragraphs>
  <CharactersWithSpaces>632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2020-06-12T11:10:53Z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
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89"/>
        <w:gridCol w:w="1346"/>
        <w:gridCol w:w="3631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19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C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1.Module 5: Structures &amp; Unions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2.Module 6: Memory Management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504783" cy="5329816"/>
                  <wp:effectExtent l="0" t="0" r="0" b="0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04783" cy="53298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201654" cy="6994149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01654" cy="69941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329659" cy="6345102"/>
                  <wp:effectExtent l="0" t="0" r="0" b="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329659" cy="63451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282282" cy="6765206"/>
                  <wp:effectExtent l="0" t="0" r="0" b="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82282" cy="67652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4235282" cy="6683141"/>
                  <wp:effectExtent l="0" t="0" r="0" b="0"/>
                  <wp:docPr id="103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35282" cy="66831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2"/>
        <w:gridCol w:w="3685"/>
        <w:gridCol w:w="1351"/>
        <w:gridCol w:w="3685"/>
      </w:tblGrid>
      <w:tr>
        <w:trPr>
          <w:trHeight w:val="0" w:hRule="auto"/>
          <w:jc w:val="left"/>
        </w:trPr>
        <w:tc>
          <w:tcPr>
            <w:tcW w:w="9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7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jc w:val="left"/>
        </w:trPr>
        <w:tc>
          <w:tcPr>
            <w:tcW w:w="135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10070" w:type="dxa"/>
            <w:gridSpan w:val="5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53</Words>
  <Pages>5</Pages>
  <Characters>291</Characters>
  <Application>WPS Office</Application>
  <Paragraphs>80</Paragraphs>
  <CharactersWithSpaces>327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2020-06-19T16:45:47Z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
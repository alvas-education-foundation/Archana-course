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89"/>
        <w:gridCol w:w="1346"/>
        <w:gridCol w:w="3631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C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1.Module 7: Files &amp; Error Handling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2.Module 8: The Processors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286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524878" cy="5127644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24878" cy="51276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386203" cy="7105961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386203" cy="71059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541383" cy="7818586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41383" cy="78185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4213722" cy="6276538"/>
                  <wp:effectExtent l="0" t="0" r="0" b="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13722" cy="62765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2"/>
        <w:gridCol w:w="3685"/>
        <w:gridCol w:w="1351"/>
        <w:gridCol w:w="3685"/>
      </w:tblGrid>
      <w:tr>
        <w:trPr>
          <w:trHeight w:val="0" w:hRule="auto"/>
          <w:jc w:val="left"/>
        </w:trPr>
        <w:tc>
          <w:tcPr>
            <w:tcW w:w="9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7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jc w:val="left"/>
        </w:trPr>
        <w:tc>
          <w:tcPr>
            <w:tcW w:w="135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10070" w:type="dxa"/>
            <w:gridSpan w:val="5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54</Words>
  <Pages>5</Pages>
  <Characters>290</Characters>
  <Application>WPS Office</Application>
  <Paragraphs>80</Paragraphs>
  <CharactersWithSpaces>326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2020-06-20T17:21:30Z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
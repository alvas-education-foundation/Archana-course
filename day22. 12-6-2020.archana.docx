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5"/>
        <w:gridCol w:w="1347"/>
        <w:gridCol w:w="3634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Learn kicad, printed circuit board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1.Add footprint search path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2.prepare production file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22079" cy="473716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22079" cy="47371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324066" cy="661506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4066" cy="6615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227044" cy="4720171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27044" cy="47201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3075"/>
        <w:gridCol w:w="2362"/>
        <w:gridCol w:w="2865"/>
      </w:tblGrid>
      <w:tr>
        <w:trPr>
          <w:trHeight w:val="0" w:hRule="auto"/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12-6-2020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Beginner PHP and mysql tutorial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1.Email with PHP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2.Real life PHP introduction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3.about the author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43348" cy="6260947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43348" cy="62609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6289888" cy="6812696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89888" cy="68126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721413" cy="5291916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21413" cy="52919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106</Words>
  <Pages>5</Pages>
  <Characters>566</Characters>
  <Application>WPS Office</Application>
  <Paragraphs>128</Paragraphs>
  <CharactersWithSpaces>637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2020-06-12T11:33:37Z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